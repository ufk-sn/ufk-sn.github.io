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pPr w:leftFromText="141" w:rightFromText="141" w:vertAnchor="page" w:horzAnchor="margin" w:tblpY="791"/>
        <w:tblW w:w="50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6120"/>
        <w:gridCol w:w="4784"/>
      </w:tblGrid>
      <w:tr w:rsidR="00766DFA" w:rsidRPr="00E03864" w14:paraId="3912CAA1" w14:textId="77777777" w:rsidTr="00B31B82">
        <w:trPr>
          <w:trHeight w:hRule="exact" w:val="992"/>
        </w:trPr>
        <w:tc>
          <w:tcPr>
            <w:tcW w:w="5304" w:type="dxa"/>
          </w:tcPr>
          <w:p w14:paraId="0C6AAA69" w14:textId="1398C748" w:rsidR="002A11E3" w:rsidRPr="00E03864" w:rsidRDefault="00563C32" w:rsidP="00FA0A3E">
            <w:pPr>
              <w:pStyle w:val="KonuBal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  <w:lang w:val="tr-TR"/>
              </w:rPr>
            </w:pPr>
            <w:r>
              <w:rPr>
                <w:rFonts w:cs="Times New Roman"/>
                <w:color w:val="auto"/>
                <w:szCs w:val="52"/>
                <w:lang w:val="tr-TR"/>
              </w:rPr>
              <w:t>Ufuk</w:t>
            </w:r>
            <w:r w:rsidR="002A11E3" w:rsidRPr="00E03864">
              <w:rPr>
                <w:rFonts w:cs="Times New Roman"/>
                <w:color w:val="auto"/>
                <w:szCs w:val="52"/>
                <w:lang w:val="tr-TR"/>
              </w:rPr>
              <w:t xml:space="preserve"> </w:t>
            </w:r>
            <w:r>
              <w:rPr>
                <w:rFonts w:cs="Times New Roman"/>
                <w:color w:val="auto"/>
                <w:szCs w:val="52"/>
                <w:lang w:val="tr-TR"/>
              </w:rPr>
              <w:t>Sen</w:t>
            </w:r>
          </w:p>
          <w:p w14:paraId="73184699" w14:textId="2C205892" w:rsidR="002A11E3" w:rsidRPr="00E03864" w:rsidRDefault="002A11E3" w:rsidP="00FA0A3E">
            <w:pPr>
              <w:pStyle w:val="KonuBal"/>
              <w:pBdr>
                <w:bottom w:val="none" w:sz="0" w:space="0" w:color="auto"/>
              </w:pBdr>
              <w:rPr>
                <w:rFonts w:cs="Times New Roman"/>
                <w:color w:val="auto"/>
                <w:szCs w:val="52"/>
              </w:rPr>
            </w:pPr>
            <w:r w:rsidRPr="00E03864">
              <w:rPr>
                <w:rFonts w:cs="Times New Roman"/>
                <w:color w:val="auto"/>
                <w:szCs w:val="52"/>
              </w:rPr>
              <w:t xml:space="preserve">Civil Engineer, </w:t>
            </w:r>
            <w:r w:rsidR="00563C32">
              <w:rPr>
                <w:rFonts w:cs="Times New Roman"/>
                <w:color w:val="auto"/>
                <w:szCs w:val="52"/>
              </w:rPr>
              <w:t>MSc</w:t>
            </w:r>
          </w:p>
        </w:tc>
        <w:tc>
          <w:tcPr>
            <w:tcW w:w="4146" w:type="dxa"/>
          </w:tcPr>
          <w:p w14:paraId="05594E3A" w14:textId="77777777" w:rsidR="002A11E3" w:rsidRPr="00E03864" w:rsidRDefault="00C508E6" w:rsidP="002A11E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A03F4B847E6A468FB4C388E622764FA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63C32" w:rsidRPr="00E03864">
                  <w:rPr>
                    <w:rFonts w:cs="Times New Roman"/>
                    <w:color w:val="auto"/>
                    <w:sz w:val="20"/>
                    <w:szCs w:val="20"/>
                  </w:rPr>
                  <w:t>Ankara/T</w:t>
                </w:r>
                <w:r w:rsidR="002A11E3" w:rsidRPr="00E03864">
                  <w:rPr>
                    <w:rFonts w:cs="Times New Roman"/>
                    <w:color w:val="auto"/>
                    <w:sz w:val="20"/>
                    <w:szCs w:val="20"/>
                  </w:rPr>
                  <w:t>URKEY</w:t>
                </w:r>
              </w:sdtContent>
            </w:sdt>
            <w:r w:rsidR="002A11E3" w:rsidRPr="00E03864">
              <w:rPr>
                <w:rFonts w:cs="Times New Roman"/>
                <w:color w:val="auto"/>
                <w:sz w:val="20"/>
                <w:szCs w:val="20"/>
              </w:rPr>
              <w:t xml:space="preserve">  </w:t>
            </w:r>
            <w:r w:rsidR="002A11E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20F462A0" wp14:editId="5A78495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5110990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E1AB740" w14:textId="77777777" w:rsidR="002A11E3" w:rsidRPr="00E03864" w:rsidRDefault="00C508E6" w:rsidP="002A11E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phone:"/>
                <w:tag w:val="Enter phone:"/>
                <w:id w:val="381135673"/>
                <w:placeholder>
                  <w:docPart w:val="B9721410B0B745A29B2C9508FC14632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2A11E3" w:rsidRPr="00E03864">
                  <w:rPr>
                    <w:rFonts w:cs="Times New Roman"/>
                    <w:color w:val="auto"/>
                    <w:sz w:val="20"/>
                    <w:szCs w:val="20"/>
                  </w:rPr>
                  <w:t>+90 546 973 0619</w:t>
                </w:r>
              </w:sdtContent>
            </w:sdt>
            <w:r w:rsidR="002A11E3" w:rsidRPr="00E03864">
              <w:rPr>
                <w:rFonts w:cs="Times New Roman"/>
                <w:color w:val="auto"/>
                <w:sz w:val="20"/>
                <w:szCs w:val="20"/>
              </w:rPr>
              <w:t xml:space="preserve">  </w:t>
            </w:r>
            <w:r w:rsidR="002A11E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53A1CDA4" wp14:editId="015AFA47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149EEA5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EB6777C" w14:textId="2C4BB8CF" w:rsidR="002A11E3" w:rsidRPr="00E03864" w:rsidRDefault="00C508E6" w:rsidP="002A11E3">
            <w:pPr>
              <w:pStyle w:val="ContactInfo"/>
              <w:rPr>
                <w:rFonts w:cs="Times New Roman"/>
                <w:color w:val="auto"/>
                <w:sz w:val="20"/>
                <w:szCs w:val="20"/>
              </w:rPr>
            </w:pPr>
            <w:sdt>
              <w:sdtPr>
                <w:rPr>
                  <w:rFonts w:cs="Times New Roman"/>
                  <w:color w:val="auto"/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56CE49CB08A44652BA6CA64A14808A8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A11E3" w:rsidRPr="00E03864">
                  <w:rPr>
                    <w:rFonts w:cs="Times New Roman"/>
                    <w:color w:val="auto"/>
                    <w:sz w:val="20"/>
                    <w:szCs w:val="20"/>
                  </w:rPr>
                  <w:t>ufuk_sen@outlook.com</w:t>
                </w:r>
              </w:sdtContent>
            </w:sdt>
            <w:r w:rsidR="002A11E3" w:rsidRPr="00E03864">
              <w:rPr>
                <w:rFonts w:cs="Times New Roman"/>
                <w:color w:val="auto"/>
                <w:sz w:val="20"/>
                <w:szCs w:val="20"/>
              </w:rPr>
              <w:t xml:space="preserve">  </w:t>
            </w:r>
            <w:r w:rsidR="002A11E3" w:rsidRPr="00E03864">
              <w:rPr>
                <w:rFonts w:cs="Times New Roman"/>
                <w:noProof/>
                <w:color w:val="auto"/>
                <w:sz w:val="20"/>
                <w:szCs w:val="20"/>
                <w:lang w:val="tr-TR" w:eastAsia="tr-TR"/>
              </w:rPr>
              <mc:AlternateContent>
                <mc:Choice Requires="wps">
                  <w:drawing>
                    <wp:inline distT="0" distB="0" distL="0" distR="0" wp14:anchorId="1A402646" wp14:editId="2A0912EA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shape w14:anchorId="57716BA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0EFA7D26" w14:textId="6AFF17EF" w:rsidR="00582ABE" w:rsidRPr="00E87907" w:rsidRDefault="00582ABE" w:rsidP="00C954C1">
      <w:pPr>
        <w:pStyle w:val="KonuBal"/>
      </w:pPr>
      <w:r w:rsidRPr="00C954C1">
        <w:t>Objective</w:t>
      </w:r>
    </w:p>
    <w:p w14:paraId="270A5C7D" w14:textId="538AEBD2" w:rsidR="000E1FFF" w:rsidRPr="00E03864" w:rsidRDefault="006400CC" w:rsidP="00766DFA">
      <w:pPr>
        <w:rPr>
          <w:rFonts w:cs="Times New Roman"/>
          <w:color w:val="auto"/>
          <w:sz w:val="20"/>
          <w:szCs w:val="20"/>
          <w:shd w:val="clear" w:color="auto" w:fill="FFFFFF"/>
        </w:rPr>
      </w:pPr>
      <w:r w:rsidRPr="00E03864">
        <w:rPr>
          <w:rFonts w:cs="Times New Roman"/>
          <w:color w:val="auto"/>
          <w:sz w:val="20"/>
          <w:szCs w:val="20"/>
          <w:shd w:val="clear" w:color="auto" w:fill="FFFFFF"/>
        </w:rPr>
        <w:t>As a graduate student, I specialized in earthquake engineering of dam bodies. However, during my time in the department of dams and hydropower plants, I had the opportunity to work extensively on spillways and outlet works. This experience allowed me to gain a comprehensive understanding of the subject matter, approaching problems from various angles and appreciating the bigger picture.</w:t>
      </w:r>
    </w:p>
    <w:p w14:paraId="441918E4" w14:textId="77777777" w:rsidR="006D7A6D" w:rsidRPr="00E03864" w:rsidRDefault="006D7A6D" w:rsidP="00766DFA">
      <w:pPr>
        <w:rPr>
          <w:rFonts w:cs="Times New Roman"/>
          <w:smallCaps/>
          <w:color w:val="auto"/>
          <w:sz w:val="10"/>
          <w:szCs w:val="10"/>
          <w:shd w:val="clear" w:color="auto" w:fill="FFFFFF"/>
        </w:rPr>
      </w:pPr>
    </w:p>
    <w:p w14:paraId="7ED68880" w14:textId="7883B24A" w:rsidR="00582ABE" w:rsidRPr="00E87907" w:rsidRDefault="00582ABE" w:rsidP="00C954C1">
      <w:pPr>
        <w:pStyle w:val="KonuBal"/>
      </w:pPr>
      <w:r w:rsidRPr="00C954C1">
        <w:t>E</w:t>
      </w:r>
      <w:r w:rsidR="00563C32" w:rsidRPr="00C954C1">
        <w:t>ducation</w:t>
      </w:r>
    </w:p>
    <w:p w14:paraId="37935CF9" w14:textId="0E261E12" w:rsidR="007C0E0E" w:rsidRPr="00E03864" w:rsidRDefault="00523D7A" w:rsidP="00EA3A8F">
      <w:pPr>
        <w:pStyle w:val="Balk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proofErr w:type="spellStart"/>
      <w:r w:rsidRPr="0059577A">
        <w:rPr>
          <w:rStyle w:val="Vurgu"/>
          <w:rFonts w:cs="Times New Roman"/>
          <w:color w:val="auto"/>
          <w:sz w:val="22"/>
          <w:szCs w:val="24"/>
        </w:rPr>
        <w:t>Gazi</w:t>
      </w:r>
      <w:proofErr w:type="spellEnd"/>
      <w:r w:rsidRPr="0059577A">
        <w:rPr>
          <w:rStyle w:val="Vurgu"/>
          <w:rFonts w:cs="Times New Roman"/>
          <w:color w:val="auto"/>
          <w:sz w:val="22"/>
          <w:szCs w:val="24"/>
        </w:rPr>
        <w:t xml:space="preserve"> University</w:t>
      </w:r>
      <w:r w:rsidR="00737544" w:rsidRPr="0059577A">
        <w:rPr>
          <w:rStyle w:val="Vurgu"/>
          <w:rFonts w:cs="Times New Roman"/>
          <w:color w:val="auto"/>
          <w:sz w:val="22"/>
          <w:szCs w:val="24"/>
        </w:rPr>
        <w:t>, Turkey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 w:rsidRPr="00E03864">
        <w:rPr>
          <w:rFonts w:cs="Times New Roman"/>
          <w:color w:val="auto"/>
          <w:sz w:val="24"/>
          <w:szCs w:val="24"/>
        </w:rPr>
        <w:tab/>
      </w:r>
      <w:r w:rsidR="007A0773" w:rsidRPr="00E03864">
        <w:rPr>
          <w:rFonts w:cs="Times New Roman"/>
          <w:color w:val="auto"/>
          <w:sz w:val="22"/>
          <w:szCs w:val="22"/>
        </w:rPr>
        <w:t>Doctorate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(Present)</w:t>
      </w:r>
    </w:p>
    <w:p w14:paraId="7CB19B5E" w14:textId="39C39C5A" w:rsidR="000E24AC" w:rsidRPr="00E03864" w:rsidRDefault="00431E9C" w:rsidP="002A11E3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b/>
          <w:color w:val="auto"/>
          <w:sz w:val="20"/>
          <w:szCs w:val="20"/>
        </w:rPr>
        <w:t>GPA: 3.59</w:t>
      </w:r>
      <w:r w:rsidR="00C45FB2" w:rsidRPr="00E03864">
        <w:rPr>
          <w:rFonts w:cs="Times New Roman"/>
          <w:b/>
          <w:color w:val="auto"/>
          <w:sz w:val="20"/>
          <w:szCs w:val="20"/>
        </w:rPr>
        <w:t xml:space="preserve"> </w:t>
      </w:r>
      <w:r w:rsidR="004A5F45" w:rsidRPr="00E03864">
        <w:rPr>
          <w:rFonts w:cs="Times New Roman"/>
          <w:color w:val="auto"/>
          <w:sz w:val="20"/>
          <w:szCs w:val="20"/>
        </w:rPr>
        <w:t>(current)</w:t>
      </w:r>
      <w:r w:rsidRPr="00E03864">
        <w:rPr>
          <w:rFonts w:cs="Times New Roman"/>
          <w:color w:val="auto"/>
          <w:sz w:val="20"/>
          <w:szCs w:val="20"/>
        </w:rPr>
        <w:t xml:space="preserve"> – </w:t>
      </w:r>
      <w:r w:rsidR="007A0773" w:rsidRPr="00E03864">
        <w:rPr>
          <w:rFonts w:cs="Times New Roman"/>
          <w:color w:val="auto"/>
          <w:sz w:val="20"/>
          <w:szCs w:val="20"/>
        </w:rPr>
        <w:t>Dissertation</w:t>
      </w:r>
      <w:r w:rsidRPr="00E03864">
        <w:rPr>
          <w:rFonts w:cs="Times New Roman"/>
          <w:color w:val="auto"/>
          <w:sz w:val="20"/>
          <w:szCs w:val="20"/>
        </w:rPr>
        <w:t xml:space="preserve">: </w:t>
      </w:r>
      <w:r w:rsidR="004A5F45" w:rsidRPr="00E03864">
        <w:rPr>
          <w:rFonts w:cs="Times New Roman"/>
          <w:color w:val="auto"/>
          <w:sz w:val="20"/>
          <w:szCs w:val="20"/>
        </w:rPr>
        <w:t>Probabilistic Performance Based Assessment of Earth</w:t>
      </w:r>
      <w:r w:rsidR="00892E1D" w:rsidRPr="00E03864">
        <w:rPr>
          <w:rFonts w:cs="Times New Roman"/>
          <w:color w:val="auto"/>
          <w:sz w:val="20"/>
          <w:szCs w:val="20"/>
        </w:rPr>
        <w:t>-</w:t>
      </w:r>
      <w:r w:rsidR="004A5F45" w:rsidRPr="00E03864">
        <w:rPr>
          <w:rFonts w:cs="Times New Roman"/>
          <w:color w:val="auto"/>
          <w:sz w:val="20"/>
          <w:szCs w:val="20"/>
        </w:rPr>
        <w:t>fill and Concrete Dams under Inertial Soil-Structure Interaction Effects</w:t>
      </w:r>
    </w:p>
    <w:p w14:paraId="44A27071" w14:textId="1E5E2DDD" w:rsidR="007C0E0E" w:rsidRPr="00E03864" w:rsidRDefault="00523D7A" w:rsidP="00EA3A8F">
      <w:pPr>
        <w:pStyle w:val="Balk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59577A">
        <w:rPr>
          <w:rStyle w:val="Vurgu"/>
          <w:rFonts w:cs="Times New Roman"/>
          <w:color w:val="auto"/>
          <w:sz w:val="22"/>
          <w:szCs w:val="24"/>
        </w:rPr>
        <w:t>Louisiana State University</w:t>
      </w:r>
      <w:r w:rsidR="00737544" w:rsidRPr="0059577A">
        <w:rPr>
          <w:rStyle w:val="Vurgu"/>
          <w:rFonts w:cs="Times New Roman"/>
          <w:color w:val="auto"/>
          <w:sz w:val="22"/>
          <w:szCs w:val="24"/>
        </w:rPr>
        <w:t>, USA</w:t>
      </w:r>
      <w:r w:rsidRPr="00E03864">
        <w:rPr>
          <w:rFonts w:cs="Times New Roman"/>
          <w:color w:val="auto"/>
          <w:sz w:val="24"/>
          <w:szCs w:val="24"/>
        </w:rPr>
        <w:t xml:space="preserve"> </w:t>
      </w:r>
      <w:r w:rsidRPr="00E03864">
        <w:rPr>
          <w:rFonts w:cs="Times New Roman"/>
          <w:color w:val="auto"/>
          <w:sz w:val="24"/>
          <w:szCs w:val="24"/>
        </w:rPr>
        <w:tab/>
      </w:r>
      <w:r w:rsidR="007A0773" w:rsidRPr="00E03864">
        <w:rPr>
          <w:rFonts w:cs="Times New Roman"/>
          <w:color w:val="auto"/>
          <w:sz w:val="22"/>
          <w:szCs w:val="22"/>
        </w:rPr>
        <w:t>Master’s Degree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(2018)</w:t>
      </w:r>
    </w:p>
    <w:p w14:paraId="3F07AA3A" w14:textId="77777777" w:rsidR="007C0E0E" w:rsidRPr="00E03864" w:rsidRDefault="00364676" w:rsidP="007C0E0E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b/>
          <w:color w:val="auto"/>
          <w:sz w:val="20"/>
          <w:szCs w:val="20"/>
        </w:rPr>
        <w:t>GPA: 3.43</w:t>
      </w:r>
      <w:r w:rsidR="00431E9C" w:rsidRPr="00E03864">
        <w:rPr>
          <w:rFonts w:cs="Times New Roman"/>
          <w:color w:val="auto"/>
          <w:sz w:val="20"/>
          <w:szCs w:val="20"/>
        </w:rPr>
        <w:t xml:space="preserve"> – </w:t>
      </w:r>
      <w:r w:rsidR="00224202" w:rsidRPr="00E03864">
        <w:rPr>
          <w:rFonts w:cs="Times New Roman"/>
          <w:color w:val="auto"/>
          <w:sz w:val="20"/>
          <w:szCs w:val="20"/>
        </w:rPr>
        <w:t>Thesis</w:t>
      </w:r>
      <w:r w:rsidR="00431E9C" w:rsidRPr="00E03864">
        <w:rPr>
          <w:rFonts w:cs="Times New Roman"/>
          <w:color w:val="auto"/>
          <w:sz w:val="20"/>
          <w:szCs w:val="20"/>
        </w:rPr>
        <w:t>: Risk Assessment of Concrete Gravity Dams under Earthquake Loads</w:t>
      </w:r>
    </w:p>
    <w:p w14:paraId="0FADFC91" w14:textId="2B0E2BC7" w:rsidR="00D87C92" w:rsidRPr="00E03864" w:rsidRDefault="00523D7A" w:rsidP="00EA3A8F">
      <w:pPr>
        <w:pStyle w:val="Balk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59577A">
        <w:rPr>
          <w:rStyle w:val="Vurgu"/>
          <w:rFonts w:cs="Times New Roman"/>
          <w:color w:val="auto"/>
          <w:sz w:val="22"/>
          <w:szCs w:val="24"/>
        </w:rPr>
        <w:t>Bulent Ecevit University</w:t>
      </w:r>
      <w:r w:rsidR="00737544" w:rsidRPr="0059577A">
        <w:rPr>
          <w:rStyle w:val="Vurgu"/>
          <w:rFonts w:cs="Times New Roman"/>
          <w:color w:val="auto"/>
          <w:sz w:val="22"/>
          <w:szCs w:val="24"/>
        </w:rPr>
        <w:t>,</w:t>
      </w:r>
      <w:r w:rsidRPr="0059577A">
        <w:rPr>
          <w:rFonts w:cs="Times New Roman"/>
          <w:color w:val="auto"/>
          <w:sz w:val="24"/>
          <w:szCs w:val="24"/>
        </w:rPr>
        <w:t xml:space="preserve"> </w:t>
      </w:r>
      <w:r w:rsidR="00737544" w:rsidRPr="0059577A">
        <w:rPr>
          <w:rFonts w:cs="Times New Roman"/>
          <w:color w:val="auto"/>
          <w:sz w:val="24"/>
          <w:szCs w:val="24"/>
        </w:rPr>
        <w:t>Turkey</w:t>
      </w:r>
      <w:r w:rsidRPr="00E03864">
        <w:rPr>
          <w:rFonts w:cs="Times New Roman"/>
          <w:color w:val="auto"/>
          <w:sz w:val="24"/>
          <w:szCs w:val="24"/>
        </w:rPr>
        <w:tab/>
      </w:r>
      <w:r w:rsidR="007A0773" w:rsidRPr="00E03864">
        <w:rPr>
          <w:rFonts w:cs="Times New Roman"/>
          <w:color w:val="auto"/>
          <w:sz w:val="22"/>
          <w:szCs w:val="22"/>
        </w:rPr>
        <w:t>Graduate</w:t>
      </w:r>
      <w:r w:rsidR="007946FB" w:rsidRPr="00E03864">
        <w:rPr>
          <w:rFonts w:cs="Times New Roman"/>
          <w:color w:val="auto"/>
          <w:sz w:val="22"/>
          <w:szCs w:val="22"/>
        </w:rPr>
        <w:t xml:space="preserve"> (2013)</w:t>
      </w:r>
    </w:p>
    <w:p w14:paraId="59645DC7" w14:textId="77777777" w:rsidR="00D87C92" w:rsidRPr="0059577A" w:rsidRDefault="00431E9C" w:rsidP="007C0E0E">
      <w:pPr>
        <w:rPr>
          <w:rFonts w:cs="Times New Roman"/>
          <w:b/>
          <w:smallCaps/>
          <w:color w:val="auto"/>
          <w:sz w:val="20"/>
          <w:szCs w:val="20"/>
        </w:rPr>
      </w:pPr>
      <w:r w:rsidRPr="0059577A">
        <w:rPr>
          <w:rFonts w:cs="Times New Roman"/>
          <w:b/>
          <w:smallCaps/>
          <w:color w:val="auto"/>
          <w:sz w:val="20"/>
          <w:szCs w:val="20"/>
        </w:rPr>
        <w:t>GPA: 3.02</w:t>
      </w:r>
    </w:p>
    <w:p w14:paraId="5947DFEF" w14:textId="77777777" w:rsidR="006D7A6D" w:rsidRPr="00E03864" w:rsidRDefault="006D7A6D" w:rsidP="007C0E0E">
      <w:pPr>
        <w:rPr>
          <w:rFonts w:cs="Times New Roman"/>
          <w:b/>
          <w:color w:val="auto"/>
          <w:sz w:val="10"/>
          <w:szCs w:val="10"/>
        </w:rPr>
      </w:pPr>
    </w:p>
    <w:p w14:paraId="68B59709" w14:textId="17B6783E" w:rsidR="00582ABE" w:rsidRPr="00E87907" w:rsidRDefault="00582ABE" w:rsidP="00C954C1">
      <w:pPr>
        <w:pStyle w:val="KonuBal"/>
      </w:pPr>
      <w:r w:rsidRPr="00C954C1">
        <w:t>E</w:t>
      </w:r>
      <w:r w:rsidR="00563C32" w:rsidRPr="00C954C1">
        <w:t>xperience</w:t>
      </w:r>
    </w:p>
    <w:p w14:paraId="2CADCBF7" w14:textId="568FB653" w:rsidR="001F2BD8" w:rsidRPr="00E03864" w:rsidRDefault="001F2BD8" w:rsidP="001174AF">
      <w:pPr>
        <w:pStyle w:val="Balk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 xml:space="preserve">Project Engineer 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Pr="00E03864">
        <w:rPr>
          <w:rStyle w:val="Vurgu"/>
          <w:rFonts w:cs="Times New Roman"/>
          <w:color w:val="auto"/>
          <w:sz w:val="22"/>
          <w:szCs w:val="24"/>
        </w:rPr>
        <w:t>General Directorate</w:t>
      </w:r>
      <w:r w:rsidR="000E1FFF" w:rsidRPr="00E03864">
        <w:rPr>
          <w:rStyle w:val="Vurgu"/>
          <w:rFonts w:cs="Times New Roman"/>
          <w:color w:val="auto"/>
          <w:sz w:val="22"/>
          <w:szCs w:val="24"/>
        </w:rPr>
        <w:t xml:space="preserve"> of</w:t>
      </w:r>
      <w:r w:rsidRPr="00E03864">
        <w:rPr>
          <w:rStyle w:val="Vurgu"/>
          <w:rFonts w:cs="Times New Roman"/>
          <w:color w:val="auto"/>
          <w:sz w:val="22"/>
          <w:szCs w:val="24"/>
        </w:rPr>
        <w:t xml:space="preserve"> State Hydraulic Works of Turkey</w:t>
      </w:r>
      <w:r w:rsidR="006400CC" w:rsidRPr="00E03864">
        <w:rPr>
          <w:rStyle w:val="Vurgu"/>
          <w:rFonts w:cs="Times New Roman"/>
          <w:color w:val="auto"/>
          <w:sz w:val="22"/>
          <w:szCs w:val="24"/>
        </w:rPr>
        <w:t xml:space="preserve"> (DSI)</w:t>
      </w:r>
    </w:p>
    <w:p w14:paraId="22769784" w14:textId="7B76DAB6" w:rsidR="001F2BD8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Nov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2018 – </w:t>
      </w:r>
      <w:r>
        <w:rPr>
          <w:rFonts w:cs="Times New Roman"/>
          <w:caps w:val="0"/>
          <w:smallCaps/>
          <w:color w:val="auto"/>
          <w:sz w:val="22"/>
          <w:szCs w:val="20"/>
        </w:rPr>
        <w:t>Aug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2022 / </w:t>
      </w:r>
      <w:r>
        <w:rPr>
          <w:rFonts w:cs="Times New Roman"/>
          <w:caps w:val="0"/>
          <w:smallCaps/>
          <w:color w:val="auto"/>
          <w:sz w:val="22"/>
          <w:szCs w:val="20"/>
        </w:rPr>
        <w:t>Ankara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1F84A93E" w14:textId="77777777" w:rsidR="00117CFB" w:rsidRPr="00563C32" w:rsidRDefault="00582ABE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 w:rsidRPr="00563C32">
        <w:rPr>
          <w:rFonts w:cs="Times New Roman"/>
          <w:caps w:val="0"/>
          <w:smallCaps/>
          <w:color w:val="auto"/>
          <w:sz w:val="22"/>
          <w:szCs w:val="20"/>
        </w:rPr>
        <w:t>Dep</w:t>
      </w:r>
      <w:r w:rsidR="00117CFB" w:rsidRPr="00563C32">
        <w:rPr>
          <w:rFonts w:cs="Times New Roman"/>
          <w:caps w:val="0"/>
          <w:smallCaps/>
          <w:color w:val="auto"/>
          <w:sz w:val="22"/>
          <w:szCs w:val="20"/>
        </w:rPr>
        <w:t>.</w:t>
      </w:r>
      <w:r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of Dams and Hydropower Plants</w:t>
      </w:r>
    </w:p>
    <w:p w14:paraId="3A9F5771" w14:textId="1E4401DE" w:rsidR="001F2BD8" w:rsidRPr="00E03864" w:rsidRDefault="00766DFA" w:rsidP="006D7A6D">
      <w:pPr>
        <w:ind w:firstLine="18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</w:t>
      </w:r>
      <w:r w:rsidR="00117CFB" w:rsidRPr="00E03864">
        <w:rPr>
          <w:rFonts w:cs="Times New Roman"/>
          <w:color w:val="auto"/>
          <w:sz w:val="20"/>
          <w:szCs w:val="20"/>
        </w:rPr>
        <w:t>hecked reports prepared by private companies for accuracy and compliance with regulations:</w:t>
      </w:r>
    </w:p>
    <w:p w14:paraId="0DEA59E4" w14:textId="569C0022" w:rsidR="001F2BD8" w:rsidRPr="00E03864" w:rsidRDefault="00737544" w:rsidP="006D7A6D">
      <w:pPr>
        <w:pStyle w:val="ListeParagraf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Determined place, type and size of</w:t>
      </w:r>
      <w:r w:rsidR="001F2BD8" w:rsidRPr="00E03864">
        <w:rPr>
          <w:rFonts w:cs="Times New Roman"/>
          <w:color w:val="auto"/>
          <w:sz w:val="20"/>
          <w:szCs w:val="20"/>
        </w:rPr>
        <w:t xml:space="preserve"> spillway</w:t>
      </w:r>
      <w:r w:rsidRPr="00E03864">
        <w:rPr>
          <w:rFonts w:cs="Times New Roman"/>
          <w:color w:val="auto"/>
          <w:sz w:val="20"/>
          <w:szCs w:val="20"/>
        </w:rPr>
        <w:t>s</w:t>
      </w:r>
      <w:r w:rsidR="001F2BD8" w:rsidRPr="00E03864">
        <w:rPr>
          <w:rFonts w:cs="Times New Roman"/>
          <w:color w:val="auto"/>
          <w:sz w:val="20"/>
          <w:szCs w:val="20"/>
        </w:rPr>
        <w:t xml:space="preserve"> and outlet work</w:t>
      </w:r>
      <w:r w:rsidRPr="00E03864">
        <w:rPr>
          <w:rFonts w:cs="Times New Roman"/>
          <w:color w:val="auto"/>
          <w:sz w:val="20"/>
          <w:szCs w:val="20"/>
        </w:rPr>
        <w:t>s based on topography, hydrology, type of dam, etc.</w:t>
      </w:r>
    </w:p>
    <w:p w14:paraId="728734BA" w14:textId="6AC17F66" w:rsidR="001F2BD8" w:rsidRPr="00E03864" w:rsidRDefault="001F2BD8" w:rsidP="006D7A6D">
      <w:pPr>
        <w:pStyle w:val="ListeParagraf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Conducted hydraulic design of spillways and outlet work, (i.e., discharge capacity, </w:t>
      </w:r>
      <w:r w:rsidR="00737544" w:rsidRPr="00E03864">
        <w:rPr>
          <w:rFonts w:cs="Times New Roman"/>
          <w:color w:val="auto"/>
          <w:sz w:val="20"/>
          <w:szCs w:val="20"/>
        </w:rPr>
        <w:t xml:space="preserve">flood routing, </w:t>
      </w:r>
      <w:r w:rsidRPr="00E03864">
        <w:rPr>
          <w:rFonts w:cs="Times New Roman"/>
          <w:color w:val="auto"/>
          <w:sz w:val="20"/>
          <w:szCs w:val="20"/>
        </w:rPr>
        <w:t>water surface elevation, cavitation, terminal structures</w:t>
      </w:r>
      <w:r w:rsidR="00737544" w:rsidRPr="00E03864">
        <w:rPr>
          <w:rFonts w:cs="Times New Roman"/>
          <w:color w:val="auto"/>
          <w:sz w:val="20"/>
          <w:szCs w:val="20"/>
        </w:rPr>
        <w:t xml:space="preserve"> design,</w:t>
      </w:r>
      <w:r w:rsidRPr="00E03864">
        <w:rPr>
          <w:rFonts w:cs="Times New Roman"/>
          <w:color w:val="auto"/>
          <w:sz w:val="20"/>
          <w:szCs w:val="20"/>
        </w:rPr>
        <w:t xml:space="preserve"> etc.)</w:t>
      </w:r>
    </w:p>
    <w:p w14:paraId="47FEA68D" w14:textId="77777777" w:rsidR="001F2BD8" w:rsidRPr="00E03864" w:rsidRDefault="001F2BD8" w:rsidP="006D7A6D">
      <w:pPr>
        <w:pStyle w:val="ListeParagraf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optimization studies on spillway size vs. dam height &amp; outlet work size vs. cofferdam height,</w:t>
      </w:r>
    </w:p>
    <w:p w14:paraId="0F48471E" w14:textId="77777777" w:rsidR="001F2BD8" w:rsidRPr="00E03864" w:rsidRDefault="001F2BD8" w:rsidP="006D7A6D">
      <w:pPr>
        <w:pStyle w:val="ListeParagraf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structural analysis of spillways and outlet work including valve house (stability, static, reinforcement etc.)</w:t>
      </w:r>
    </w:p>
    <w:p w14:paraId="62DCFFD8" w14:textId="77777777" w:rsidR="001F2BD8" w:rsidRPr="00E03864" w:rsidRDefault="001F2BD8" w:rsidP="006D7A6D">
      <w:pPr>
        <w:pStyle w:val="ListeParagraf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Utilized </w:t>
      </w:r>
      <w:proofErr w:type="spellStart"/>
      <w:r w:rsidRPr="00E03864">
        <w:rPr>
          <w:rFonts w:cs="Times New Roman"/>
          <w:color w:val="auto"/>
          <w:sz w:val="20"/>
          <w:szCs w:val="20"/>
        </w:rPr>
        <w:t>HecRAS</w:t>
      </w:r>
      <w:proofErr w:type="spellEnd"/>
      <w:r w:rsidRPr="00E03864">
        <w:rPr>
          <w:rFonts w:cs="Times New Roman"/>
          <w:color w:val="auto"/>
          <w:sz w:val="20"/>
          <w:szCs w:val="20"/>
        </w:rPr>
        <w:t xml:space="preserve"> analysis to assess dam sites,</w:t>
      </w:r>
    </w:p>
    <w:p w14:paraId="534FF947" w14:textId="77777777" w:rsidR="001F2BD8" w:rsidRPr="00E03864" w:rsidRDefault="001F2BD8" w:rsidP="006D7A6D">
      <w:pPr>
        <w:pStyle w:val="ListeParagraf"/>
        <w:numPr>
          <w:ilvl w:val="0"/>
          <w:numId w:val="17"/>
        </w:numPr>
        <w:ind w:left="81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Conducted slope stability and tunneling assessments.</w:t>
      </w:r>
    </w:p>
    <w:p w14:paraId="43A3F8F5" w14:textId="77777777" w:rsidR="006D7A6D" w:rsidRPr="00E03864" w:rsidRDefault="006D7A6D" w:rsidP="006D7A6D">
      <w:pPr>
        <w:rPr>
          <w:rFonts w:cs="Times New Roman"/>
          <w:color w:val="auto"/>
          <w:sz w:val="10"/>
          <w:szCs w:val="10"/>
        </w:rPr>
      </w:pPr>
    </w:p>
    <w:p w14:paraId="1D652376" w14:textId="24BDA157" w:rsidR="005E088C" w:rsidRPr="00E03864" w:rsidRDefault="00E47945" w:rsidP="001174AF">
      <w:pPr>
        <w:pStyle w:val="Balk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C</w:t>
      </w:r>
      <w:r w:rsidR="002E24C3" w:rsidRPr="00E03864">
        <w:rPr>
          <w:rFonts w:cs="Times New Roman"/>
          <w:color w:val="auto"/>
          <w:sz w:val="24"/>
          <w:szCs w:val="24"/>
        </w:rPr>
        <w:t>ontrol</w:t>
      </w:r>
      <w:r w:rsidR="00D87C92" w:rsidRPr="00E03864">
        <w:rPr>
          <w:rFonts w:cs="Times New Roman"/>
          <w:color w:val="auto"/>
          <w:sz w:val="24"/>
          <w:szCs w:val="24"/>
        </w:rPr>
        <w:t xml:space="preserve"> </w:t>
      </w:r>
      <w:r w:rsidR="007A0773" w:rsidRPr="00E03864">
        <w:rPr>
          <w:rFonts w:cs="Times New Roman"/>
          <w:color w:val="auto"/>
          <w:sz w:val="24"/>
          <w:szCs w:val="24"/>
        </w:rPr>
        <w:t>Engineer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r w:rsidR="00D87C92" w:rsidRPr="00E03864">
        <w:rPr>
          <w:rStyle w:val="Vurgu"/>
          <w:rFonts w:cs="Times New Roman"/>
          <w:color w:val="auto"/>
          <w:sz w:val="22"/>
          <w:szCs w:val="24"/>
        </w:rPr>
        <w:t>DS</w:t>
      </w:r>
      <w:r w:rsidR="006400CC" w:rsidRPr="00E03864">
        <w:rPr>
          <w:rStyle w:val="Vurgu"/>
          <w:rFonts w:cs="Times New Roman"/>
          <w:color w:val="auto"/>
          <w:sz w:val="22"/>
          <w:szCs w:val="24"/>
        </w:rPr>
        <w:t>I</w:t>
      </w:r>
      <w:r w:rsidR="00D87C92" w:rsidRPr="00E03864">
        <w:rPr>
          <w:rStyle w:val="Vurgu"/>
          <w:rFonts w:cs="Times New Roman"/>
          <w:color w:val="auto"/>
          <w:sz w:val="22"/>
          <w:szCs w:val="24"/>
        </w:rPr>
        <w:t xml:space="preserve"> 233. </w:t>
      </w:r>
      <w:r w:rsidRPr="00E03864">
        <w:rPr>
          <w:rStyle w:val="Vurgu"/>
          <w:rFonts w:cs="Times New Roman"/>
          <w:color w:val="auto"/>
          <w:sz w:val="22"/>
          <w:szCs w:val="24"/>
        </w:rPr>
        <w:t>Division</w:t>
      </w:r>
    </w:p>
    <w:p w14:paraId="4C0E2D80" w14:textId="4E76D301" w:rsidR="005E088C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Aug</w:t>
      </w:r>
      <w:r w:rsidR="00D87C92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2022</w:t>
      </w:r>
      <w:r w:rsidR="005E088C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– 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>F</w:t>
      </w:r>
      <w:r>
        <w:rPr>
          <w:rFonts w:cs="Times New Roman"/>
          <w:caps w:val="0"/>
          <w:smallCaps/>
          <w:color w:val="auto"/>
          <w:sz w:val="22"/>
          <w:szCs w:val="20"/>
        </w:rPr>
        <w:t>eb</w:t>
      </w:r>
      <w:r w:rsidR="001F2BD8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-2023</w:t>
      </w:r>
      <w:r w:rsidR="002E24C3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proofErr w:type="spellStart"/>
      <w:r>
        <w:rPr>
          <w:rFonts w:cs="Times New Roman"/>
          <w:caps w:val="0"/>
          <w:smallCaps/>
          <w:color w:val="auto"/>
          <w:sz w:val="22"/>
          <w:szCs w:val="20"/>
        </w:rPr>
        <w:t>Bartin</w:t>
      </w:r>
      <w:proofErr w:type="spellEnd"/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56F453DA" w14:textId="74342DC5" w:rsidR="00D87C92" w:rsidRPr="00E03864" w:rsidRDefault="00D330DC" w:rsidP="006D7A6D">
      <w:pPr>
        <w:ind w:firstLine="18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Checked</w:t>
      </w:r>
      <w:r w:rsidR="003253DC" w:rsidRPr="00E03864">
        <w:rPr>
          <w:rFonts w:cs="Times New Roman"/>
          <w:color w:val="auto"/>
          <w:sz w:val="20"/>
          <w:szCs w:val="20"/>
        </w:rPr>
        <w:t xml:space="preserve"> </w:t>
      </w:r>
      <w:r w:rsidR="001A4315" w:rsidRPr="00E03864">
        <w:rPr>
          <w:rFonts w:cs="Times New Roman"/>
          <w:color w:val="auto"/>
          <w:sz w:val="20"/>
          <w:szCs w:val="20"/>
        </w:rPr>
        <w:t xml:space="preserve">the construction stages </w:t>
      </w:r>
      <w:r w:rsidR="003253DC" w:rsidRPr="00E03864">
        <w:rPr>
          <w:rFonts w:cs="Times New Roman"/>
          <w:color w:val="auto"/>
          <w:sz w:val="20"/>
          <w:szCs w:val="20"/>
        </w:rPr>
        <w:t>of</w:t>
      </w:r>
      <w:r w:rsidR="00737544" w:rsidRPr="00E03864">
        <w:rPr>
          <w:rFonts w:cs="Times New Roman"/>
          <w:color w:val="auto"/>
          <w:sz w:val="20"/>
          <w:szCs w:val="20"/>
        </w:rPr>
        <w:t xml:space="preserve"> </w:t>
      </w:r>
      <w:r w:rsidR="003253DC" w:rsidRPr="00E03864">
        <w:rPr>
          <w:rFonts w:cs="Times New Roman"/>
          <w:color w:val="auto"/>
          <w:sz w:val="20"/>
          <w:szCs w:val="20"/>
        </w:rPr>
        <w:t>Flood Protection Structures</w:t>
      </w:r>
      <w:r w:rsidRPr="00E03864">
        <w:rPr>
          <w:rFonts w:cs="Times New Roman"/>
          <w:color w:val="auto"/>
          <w:sz w:val="20"/>
          <w:szCs w:val="20"/>
        </w:rPr>
        <w:t xml:space="preserve"> for compliance with the project.</w:t>
      </w:r>
    </w:p>
    <w:p w14:paraId="2DC530CC" w14:textId="77777777" w:rsidR="006D7A6D" w:rsidRPr="00E03864" w:rsidRDefault="006D7A6D" w:rsidP="00D87C92">
      <w:pPr>
        <w:rPr>
          <w:rFonts w:cs="Times New Roman"/>
          <w:color w:val="auto"/>
          <w:sz w:val="10"/>
          <w:szCs w:val="10"/>
        </w:rPr>
      </w:pPr>
    </w:p>
    <w:p w14:paraId="464D392D" w14:textId="13C286AE" w:rsidR="005E088C" w:rsidRPr="00E03864" w:rsidRDefault="00E47945" w:rsidP="001174AF">
      <w:pPr>
        <w:pStyle w:val="Balk2"/>
        <w:tabs>
          <w:tab w:val="right" w:pos="10800"/>
        </w:tabs>
        <w:rPr>
          <w:rFonts w:cs="Times New Roman"/>
          <w:color w:val="auto"/>
          <w:sz w:val="24"/>
          <w:szCs w:val="24"/>
        </w:rPr>
      </w:pPr>
      <w:r w:rsidRPr="00E03864">
        <w:rPr>
          <w:rFonts w:cs="Times New Roman"/>
          <w:color w:val="auto"/>
          <w:sz w:val="24"/>
          <w:szCs w:val="24"/>
        </w:rPr>
        <w:t>Field</w:t>
      </w:r>
      <w:r w:rsidR="00364676" w:rsidRPr="00E03864">
        <w:rPr>
          <w:rFonts w:cs="Times New Roman"/>
          <w:color w:val="auto"/>
          <w:sz w:val="24"/>
          <w:szCs w:val="24"/>
        </w:rPr>
        <w:t xml:space="preserve"> </w:t>
      </w:r>
      <w:r w:rsidR="007A0773" w:rsidRPr="00E03864">
        <w:rPr>
          <w:rFonts w:cs="Times New Roman"/>
          <w:color w:val="auto"/>
          <w:sz w:val="24"/>
          <w:szCs w:val="24"/>
        </w:rPr>
        <w:t>Engineer</w:t>
      </w:r>
      <w:r w:rsidR="00117CFB" w:rsidRPr="00E03864">
        <w:rPr>
          <w:rFonts w:cs="Times New Roman"/>
          <w:color w:val="auto"/>
          <w:sz w:val="24"/>
          <w:szCs w:val="24"/>
        </w:rPr>
        <w:tab/>
      </w:r>
      <w:proofErr w:type="spellStart"/>
      <w:r w:rsidR="00364676" w:rsidRPr="00E03864">
        <w:rPr>
          <w:rStyle w:val="Vurgu"/>
          <w:rFonts w:cs="Times New Roman"/>
          <w:color w:val="auto"/>
          <w:sz w:val="22"/>
          <w:szCs w:val="24"/>
        </w:rPr>
        <w:t>Bahad</w:t>
      </w:r>
      <w:r w:rsidR="00AD1C74" w:rsidRPr="00E03864">
        <w:rPr>
          <w:rStyle w:val="Vurgu"/>
          <w:rFonts w:cs="Times New Roman"/>
          <w:color w:val="auto"/>
          <w:sz w:val="22"/>
          <w:szCs w:val="24"/>
        </w:rPr>
        <w:t>i</w:t>
      </w:r>
      <w:r w:rsidR="00364676" w:rsidRPr="00E03864">
        <w:rPr>
          <w:rStyle w:val="Vurgu"/>
          <w:rFonts w:cs="Times New Roman"/>
          <w:color w:val="auto"/>
          <w:sz w:val="22"/>
          <w:szCs w:val="24"/>
        </w:rPr>
        <w:t>r</w:t>
      </w:r>
      <w:proofErr w:type="spellEnd"/>
      <w:r w:rsidR="00364676" w:rsidRPr="00E03864">
        <w:rPr>
          <w:rStyle w:val="Vurgu"/>
          <w:rFonts w:cs="Times New Roman"/>
          <w:color w:val="auto"/>
          <w:sz w:val="22"/>
          <w:szCs w:val="24"/>
        </w:rPr>
        <w:t xml:space="preserve"> </w:t>
      </w:r>
      <w:r w:rsidR="00AD1C74" w:rsidRPr="00E03864">
        <w:rPr>
          <w:rStyle w:val="Vurgu"/>
          <w:rFonts w:cs="Times New Roman"/>
          <w:color w:val="auto"/>
          <w:sz w:val="22"/>
          <w:szCs w:val="24"/>
        </w:rPr>
        <w:t>Engineering &amp;</w:t>
      </w:r>
      <w:r w:rsidR="00364676" w:rsidRPr="00E03864">
        <w:rPr>
          <w:rStyle w:val="Vurgu"/>
          <w:rFonts w:cs="Times New Roman"/>
          <w:color w:val="auto"/>
          <w:sz w:val="22"/>
          <w:szCs w:val="24"/>
        </w:rPr>
        <w:t xml:space="preserve"> Aras </w:t>
      </w:r>
      <w:r w:rsidR="00AD1C74" w:rsidRPr="00E03864">
        <w:rPr>
          <w:rStyle w:val="Vurgu"/>
          <w:rFonts w:cs="Times New Roman"/>
          <w:color w:val="auto"/>
          <w:sz w:val="22"/>
          <w:szCs w:val="24"/>
        </w:rPr>
        <w:t>Construction</w:t>
      </w:r>
      <w:r w:rsidR="00364676" w:rsidRPr="00E03864">
        <w:rPr>
          <w:rStyle w:val="Vurgu"/>
          <w:rFonts w:cs="Times New Roman"/>
          <w:color w:val="auto"/>
          <w:sz w:val="22"/>
          <w:szCs w:val="24"/>
        </w:rPr>
        <w:t xml:space="preserve"> </w:t>
      </w:r>
      <w:r w:rsidR="00AD1C74" w:rsidRPr="00E03864">
        <w:rPr>
          <w:rStyle w:val="Vurgu"/>
          <w:rFonts w:cs="Times New Roman"/>
          <w:color w:val="auto"/>
          <w:sz w:val="22"/>
          <w:szCs w:val="24"/>
        </w:rPr>
        <w:t>Business Partnership</w:t>
      </w:r>
    </w:p>
    <w:p w14:paraId="1B975548" w14:textId="1EDD67B2" w:rsidR="005E088C" w:rsidRPr="00563C32" w:rsidRDefault="00563C32" w:rsidP="006D7A6D">
      <w:pPr>
        <w:pStyle w:val="Style1"/>
        <w:ind w:firstLine="180"/>
        <w:rPr>
          <w:rFonts w:cs="Times New Roman"/>
          <w:caps w:val="0"/>
          <w:smallCaps/>
          <w:color w:val="auto"/>
          <w:sz w:val="22"/>
          <w:szCs w:val="20"/>
        </w:rPr>
      </w:pPr>
      <w:r>
        <w:rPr>
          <w:rFonts w:cs="Times New Roman"/>
          <w:caps w:val="0"/>
          <w:smallCaps/>
          <w:color w:val="auto"/>
          <w:sz w:val="22"/>
          <w:szCs w:val="20"/>
        </w:rPr>
        <w:t>Sep</w:t>
      </w:r>
      <w:r w:rsidR="00364676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2013</w:t>
      </w:r>
      <w:r w:rsidR="005E088C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– </w:t>
      </w:r>
      <w:r>
        <w:rPr>
          <w:rFonts w:cs="Times New Roman"/>
          <w:caps w:val="0"/>
          <w:smallCaps/>
          <w:color w:val="auto"/>
          <w:sz w:val="22"/>
          <w:szCs w:val="20"/>
        </w:rPr>
        <w:t>Feb</w:t>
      </w:r>
      <w:r w:rsidR="00364676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2014</w:t>
      </w:r>
      <w:r w:rsidR="007A0773" w:rsidRPr="00563C32">
        <w:rPr>
          <w:rFonts w:cs="Times New Roman"/>
          <w:caps w:val="0"/>
          <w:smallCaps/>
          <w:color w:val="auto"/>
          <w:sz w:val="22"/>
          <w:szCs w:val="20"/>
        </w:rPr>
        <w:t xml:space="preserve"> / </w:t>
      </w:r>
      <w:r w:rsidRPr="00563C32">
        <w:rPr>
          <w:rFonts w:cs="Times New Roman"/>
          <w:caps w:val="0"/>
          <w:smallCaps/>
          <w:color w:val="auto"/>
          <w:sz w:val="22"/>
          <w:szCs w:val="20"/>
        </w:rPr>
        <w:t>Elazig</w:t>
      </w:r>
      <w:r w:rsidR="006400CC" w:rsidRPr="00563C32">
        <w:rPr>
          <w:rFonts w:cs="Times New Roman"/>
          <w:caps w:val="0"/>
          <w:smallCaps/>
          <w:color w:val="auto"/>
          <w:sz w:val="22"/>
          <w:szCs w:val="20"/>
        </w:rPr>
        <w:t>, TR</w:t>
      </w:r>
    </w:p>
    <w:p w14:paraId="192E2CF7" w14:textId="1B7FBD66" w:rsidR="006D7A6D" w:rsidRPr="00E03864" w:rsidRDefault="00C45FB2" w:rsidP="006D7A6D">
      <w:pPr>
        <w:ind w:firstLine="180"/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Construction</w:t>
      </w:r>
      <w:r w:rsidR="00AD1C74" w:rsidRPr="00E03864">
        <w:rPr>
          <w:rFonts w:cs="Times New Roman"/>
          <w:color w:val="auto"/>
          <w:sz w:val="20"/>
          <w:szCs w:val="20"/>
        </w:rPr>
        <w:t xml:space="preserve"> of prison, housing, workplace </w:t>
      </w:r>
      <w:r w:rsidRPr="00E03864">
        <w:rPr>
          <w:rFonts w:cs="Times New Roman"/>
          <w:color w:val="auto"/>
          <w:sz w:val="20"/>
          <w:szCs w:val="20"/>
        </w:rPr>
        <w:t xml:space="preserve">as parts </w:t>
      </w:r>
      <w:r w:rsidR="00AD1C74" w:rsidRPr="00E03864">
        <w:rPr>
          <w:rFonts w:cs="Times New Roman"/>
          <w:color w:val="auto"/>
          <w:sz w:val="20"/>
          <w:szCs w:val="20"/>
        </w:rPr>
        <w:t>of High Security Prison Construction Project</w:t>
      </w:r>
    </w:p>
    <w:p w14:paraId="10B787A0" w14:textId="77777777" w:rsidR="006D7A6D" w:rsidRPr="00E03864" w:rsidRDefault="006D7A6D" w:rsidP="005E088C">
      <w:pPr>
        <w:rPr>
          <w:rFonts w:cs="Times New Roman"/>
          <w:color w:val="auto"/>
          <w:sz w:val="10"/>
          <w:szCs w:val="10"/>
        </w:rPr>
      </w:pPr>
    </w:p>
    <w:p w14:paraId="2DEBB2AB" w14:textId="77777777" w:rsidR="006D7A6D" w:rsidRPr="00E87907" w:rsidRDefault="006D7A6D" w:rsidP="00C954C1">
      <w:pPr>
        <w:pStyle w:val="KonuBal"/>
      </w:pPr>
      <w:r w:rsidRPr="00C954C1">
        <w:t>Publications</w:t>
      </w:r>
    </w:p>
    <w:p w14:paraId="46321B0B" w14:textId="77777777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 xml:space="preserve">Sen, U., &amp; </w:t>
      </w:r>
      <w:proofErr w:type="spellStart"/>
      <w:r w:rsidRPr="00E03864">
        <w:rPr>
          <w:rFonts w:cs="Times New Roman"/>
          <w:color w:val="auto"/>
          <w:sz w:val="20"/>
          <w:szCs w:val="20"/>
        </w:rPr>
        <w:t>Okeil</w:t>
      </w:r>
      <w:proofErr w:type="spellEnd"/>
      <w:r w:rsidRPr="00E03864">
        <w:rPr>
          <w:rFonts w:cs="Times New Roman"/>
          <w:color w:val="auto"/>
          <w:sz w:val="20"/>
          <w:szCs w:val="20"/>
        </w:rPr>
        <w:t>, A. M. (2020). Effect of biaxial stress state on seismic fragility of concrete gravity dams. Earthquakes and Structures, 18(3), 285.</w:t>
      </w:r>
    </w:p>
    <w:p w14:paraId="0B44556F" w14:textId="51EB8039" w:rsidR="006D7A6D" w:rsidRPr="00E87907" w:rsidRDefault="00B85817" w:rsidP="00C954C1">
      <w:pPr>
        <w:pStyle w:val="KonuBal"/>
      </w:pPr>
      <w:r w:rsidRPr="00C954C1">
        <w:t>Awards</w:t>
      </w:r>
    </w:p>
    <w:p w14:paraId="578E2E08" w14:textId="77777777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Awarded by the Ministry of National Education of Turkey with a remarkable fellowship to study abroad.</w:t>
      </w:r>
    </w:p>
    <w:p w14:paraId="0759A39F" w14:textId="77777777" w:rsidR="006D7A6D" w:rsidRPr="00E03864" w:rsidRDefault="006D7A6D" w:rsidP="005E088C">
      <w:pPr>
        <w:rPr>
          <w:rFonts w:cs="Times New Roman"/>
          <w:color w:val="auto"/>
          <w:sz w:val="10"/>
          <w:szCs w:val="10"/>
        </w:rPr>
      </w:pPr>
    </w:p>
    <w:p w14:paraId="2A5BF25D" w14:textId="77777777" w:rsidR="006D7A6D" w:rsidRPr="00E03864" w:rsidRDefault="006D7A6D" w:rsidP="005E088C">
      <w:pPr>
        <w:rPr>
          <w:rFonts w:cs="Times New Roman"/>
          <w:color w:val="auto"/>
          <w:sz w:val="20"/>
          <w:szCs w:val="20"/>
        </w:rPr>
        <w:sectPr w:rsidR="006D7A6D" w:rsidRPr="00E03864" w:rsidSect="002B5C8B">
          <w:footerReference w:type="default" r:id="rId12"/>
          <w:headerReference w:type="first" r:id="rId13"/>
          <w:pgSz w:w="12240" w:h="15840" w:code="1"/>
          <w:pgMar w:top="720" w:right="720" w:bottom="720" w:left="720" w:header="432" w:footer="648" w:gutter="0"/>
          <w:cols w:space="720"/>
          <w:titlePg/>
          <w:docGrid w:linePitch="360"/>
        </w:sectPr>
      </w:pPr>
    </w:p>
    <w:p w14:paraId="17AF6E25" w14:textId="2D29A546" w:rsidR="005E088C" w:rsidRPr="00E87907" w:rsidRDefault="006D7A6D" w:rsidP="00C954C1">
      <w:pPr>
        <w:pStyle w:val="KonuBal"/>
        <w:rPr>
          <w:sz w:val="20"/>
          <w:szCs w:val="20"/>
        </w:rPr>
      </w:pPr>
      <w:r w:rsidRPr="00C954C1">
        <w:t>Skills</w:t>
      </w:r>
    </w:p>
    <w:p w14:paraId="532C578F" w14:textId="4926885F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Earthquake Engineering</w:t>
      </w:r>
    </w:p>
    <w:p w14:paraId="6727ED6D" w14:textId="664A86BE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Dams and HPPs</w:t>
      </w:r>
    </w:p>
    <w:p w14:paraId="01CC5EB2" w14:textId="542005E2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Spillways and Outlet Works</w:t>
      </w:r>
    </w:p>
    <w:p w14:paraId="18597BF4" w14:textId="6B8E874A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Dynamic Analysis</w:t>
      </w:r>
    </w:p>
    <w:p w14:paraId="3BF4F657" w14:textId="55E91A11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Finite Element Methods</w:t>
      </w:r>
    </w:p>
    <w:p w14:paraId="1AA00BB4" w14:textId="6A99E580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Structural Reliability</w:t>
      </w:r>
    </w:p>
    <w:p w14:paraId="73425A26" w14:textId="5FF7C51D" w:rsidR="006D7A6D" w:rsidRPr="00E87907" w:rsidRDefault="006D7A6D" w:rsidP="00C954C1">
      <w:pPr>
        <w:pStyle w:val="KonuBal"/>
        <w:rPr>
          <w:sz w:val="20"/>
          <w:szCs w:val="20"/>
        </w:rPr>
      </w:pPr>
      <w:proofErr w:type="spellStart"/>
      <w:r w:rsidRPr="00C954C1">
        <w:t>Softwares</w:t>
      </w:r>
      <w:proofErr w:type="spellEnd"/>
    </w:p>
    <w:p w14:paraId="44964327" w14:textId="2D064BD9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ANSYS, SAP2000</w:t>
      </w:r>
    </w:p>
    <w:p w14:paraId="539B0FE6" w14:textId="65989055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AutoCAD</w:t>
      </w:r>
    </w:p>
    <w:p w14:paraId="7EBDD77F" w14:textId="28E5F82E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 xml:space="preserve">FLOW-3D, </w:t>
      </w:r>
      <w:proofErr w:type="spellStart"/>
      <w:r w:rsidRPr="00E03864">
        <w:rPr>
          <w:rFonts w:cs="Times New Roman"/>
          <w:color w:val="auto"/>
          <w:sz w:val="20"/>
          <w:szCs w:val="20"/>
        </w:rPr>
        <w:t>HecRAS</w:t>
      </w:r>
      <w:proofErr w:type="spellEnd"/>
    </w:p>
    <w:p w14:paraId="2FE7B229" w14:textId="196EB463" w:rsidR="006D7A6D" w:rsidRPr="00E03864" w:rsidRDefault="006D7A6D" w:rsidP="005E088C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MATLAB, Python</w:t>
      </w:r>
    </w:p>
    <w:p w14:paraId="3BC78997" w14:textId="77777777" w:rsidR="006D7A6D" w:rsidRPr="00E03864" w:rsidRDefault="006D7A6D" w:rsidP="005E088C">
      <w:pPr>
        <w:rPr>
          <w:rFonts w:cs="Times New Roman"/>
          <w:color w:val="auto"/>
          <w:sz w:val="20"/>
          <w:szCs w:val="20"/>
        </w:rPr>
      </w:pPr>
    </w:p>
    <w:p w14:paraId="31F0A199" w14:textId="77777777" w:rsidR="006D7A6D" w:rsidRPr="00E03864" w:rsidRDefault="006D7A6D" w:rsidP="005E088C">
      <w:pPr>
        <w:rPr>
          <w:rFonts w:cs="Times New Roman"/>
          <w:color w:val="auto"/>
          <w:sz w:val="20"/>
          <w:szCs w:val="20"/>
        </w:rPr>
      </w:pPr>
    </w:p>
    <w:p w14:paraId="0622F219" w14:textId="296411E9" w:rsidR="006D7A6D" w:rsidRPr="00E87907" w:rsidRDefault="006D7A6D" w:rsidP="00C954C1">
      <w:pPr>
        <w:pStyle w:val="KonuBal"/>
        <w:rPr>
          <w:sz w:val="20"/>
          <w:szCs w:val="20"/>
        </w:rPr>
      </w:pPr>
      <w:r w:rsidRPr="00C954C1">
        <w:t>Lan</w:t>
      </w:r>
      <w:bookmarkStart w:id="0" w:name="_GoBack"/>
      <w:bookmarkEnd w:id="0"/>
      <w:r w:rsidRPr="00C954C1">
        <w:t>guages</w:t>
      </w:r>
    </w:p>
    <w:p w14:paraId="30303E81" w14:textId="78DB9D54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IELTS (2017): 6.50/9.00</w:t>
      </w:r>
    </w:p>
    <w:p w14:paraId="0D020D0C" w14:textId="4C462587" w:rsidR="006D7A6D" w:rsidRPr="00E03864" w:rsidRDefault="006D7A6D" w:rsidP="006D7A6D">
      <w:pPr>
        <w:rPr>
          <w:rFonts w:cs="Times New Roman"/>
          <w:color w:val="auto"/>
          <w:sz w:val="20"/>
          <w:szCs w:val="20"/>
        </w:rPr>
      </w:pPr>
      <w:r w:rsidRPr="00E03864">
        <w:rPr>
          <w:rFonts w:cs="Times New Roman"/>
          <w:color w:val="auto"/>
          <w:sz w:val="20"/>
          <w:szCs w:val="20"/>
        </w:rPr>
        <w:t>•</w:t>
      </w:r>
      <w:r w:rsidR="00415DB8" w:rsidRPr="00E03864">
        <w:rPr>
          <w:rFonts w:cs="Times New Roman"/>
          <w:color w:val="auto"/>
          <w:sz w:val="20"/>
          <w:szCs w:val="20"/>
        </w:rPr>
        <w:t xml:space="preserve"> </w:t>
      </w:r>
      <w:r w:rsidRPr="00E03864">
        <w:rPr>
          <w:rFonts w:cs="Times New Roman"/>
          <w:color w:val="auto"/>
          <w:sz w:val="20"/>
          <w:szCs w:val="20"/>
        </w:rPr>
        <w:t>YDS (2019)   : 77.50/100</w:t>
      </w:r>
    </w:p>
    <w:p w14:paraId="047A502B" w14:textId="77777777" w:rsidR="006D7A6D" w:rsidRPr="00E03864" w:rsidRDefault="006D7A6D" w:rsidP="005E088C">
      <w:pPr>
        <w:rPr>
          <w:rFonts w:cs="Times New Roman"/>
          <w:color w:val="auto"/>
          <w:sz w:val="20"/>
          <w:szCs w:val="20"/>
        </w:rPr>
      </w:pPr>
    </w:p>
    <w:p w14:paraId="0079B2F8" w14:textId="40E9F16B" w:rsidR="00114036" w:rsidRDefault="00114036" w:rsidP="005E088C">
      <w:pPr>
        <w:rPr>
          <w:rFonts w:cs="Times New Roman"/>
          <w:color w:val="auto"/>
          <w:sz w:val="20"/>
          <w:szCs w:val="20"/>
        </w:rPr>
      </w:pPr>
    </w:p>
    <w:p w14:paraId="22F14EE9" w14:textId="74E644CA" w:rsidR="006C704E" w:rsidRPr="00E03864" w:rsidRDefault="006C704E" w:rsidP="005E088C">
      <w:pPr>
        <w:rPr>
          <w:rFonts w:cs="Times New Roman"/>
          <w:color w:val="auto"/>
          <w:sz w:val="20"/>
          <w:szCs w:val="20"/>
        </w:rPr>
        <w:sectPr w:rsidR="006C704E" w:rsidRPr="00E03864" w:rsidSect="006D7A6D">
          <w:type w:val="continuous"/>
          <w:pgSz w:w="12240" w:h="15840" w:code="1"/>
          <w:pgMar w:top="720" w:right="720" w:bottom="720" w:left="720" w:header="432" w:footer="648" w:gutter="0"/>
          <w:cols w:num="3" w:space="720"/>
          <w:titlePg/>
          <w:docGrid w:linePitch="360"/>
        </w:sectPr>
      </w:pPr>
    </w:p>
    <w:p w14:paraId="5811CAEA" w14:textId="77777777" w:rsidR="006D7A6D" w:rsidRPr="00E03864" w:rsidRDefault="006D7A6D">
      <w:pPr>
        <w:rPr>
          <w:rFonts w:cs="Times New Roman"/>
          <w:color w:val="auto"/>
          <w:sz w:val="20"/>
          <w:szCs w:val="20"/>
        </w:rPr>
      </w:pPr>
    </w:p>
    <w:sectPr w:rsidR="006D7A6D" w:rsidRPr="00E03864" w:rsidSect="006D7A6D">
      <w:type w:val="continuous"/>
      <w:pgSz w:w="12240" w:h="15840" w:code="1"/>
      <w:pgMar w:top="720" w:right="720" w:bottom="720" w:left="72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77AC2" w14:textId="77777777" w:rsidR="00C508E6" w:rsidRDefault="00C508E6" w:rsidP="00F534FB">
      <w:pPr>
        <w:spacing w:after="0"/>
      </w:pPr>
      <w:r>
        <w:separator/>
      </w:r>
    </w:p>
  </w:endnote>
  <w:endnote w:type="continuationSeparator" w:id="0">
    <w:p w14:paraId="5D40C5B3" w14:textId="77777777" w:rsidR="00C508E6" w:rsidRDefault="00C508E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9A1D1" w14:textId="77777777" w:rsidR="00056FE7" w:rsidRDefault="00056FE7">
        <w:pPr>
          <w:pStyle w:val="AltBilgi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8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FD58B5" w14:textId="77777777" w:rsidR="00C508E6" w:rsidRDefault="00C508E6" w:rsidP="00F534FB">
      <w:pPr>
        <w:spacing w:after="0"/>
      </w:pPr>
      <w:r>
        <w:separator/>
      </w:r>
    </w:p>
  </w:footnote>
  <w:footnote w:type="continuationSeparator" w:id="0">
    <w:p w14:paraId="35961E89" w14:textId="77777777" w:rsidR="00C508E6" w:rsidRDefault="00C508E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A6A98" w14:textId="77777777" w:rsidR="005324B1" w:rsidRDefault="005324B1">
    <w:pPr>
      <w:pStyle w:val="stBilgi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952976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33350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3335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rect w14:anchorId="0FF84A78" id="Rectangle 1" o:spid="_x0000_s1026" style="position:absolute;margin-left:560.8pt;margin-top:0;width:612pt;height:10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30D6E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91C06"/>
    <w:multiLevelType w:val="hybridMultilevel"/>
    <w:tmpl w:val="A08EDC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eNumara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67984"/>
    <w:multiLevelType w:val="hybridMultilevel"/>
    <w:tmpl w:val="07964138"/>
    <w:lvl w:ilvl="0" w:tplc="041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0"/>
  </w:num>
  <w:num w:numId="17">
    <w:abstractNumId w:val="15"/>
  </w:num>
  <w:num w:numId="18">
    <w:abstractNumId w:val="9"/>
  </w:num>
  <w:num w:numId="19">
    <w:abstractNumId w:val="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1152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0C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5CBB"/>
    <w:rsid w:val="00092692"/>
    <w:rsid w:val="00096203"/>
    <w:rsid w:val="000A0229"/>
    <w:rsid w:val="000E1FFF"/>
    <w:rsid w:val="000E24AC"/>
    <w:rsid w:val="000E4A73"/>
    <w:rsid w:val="000F3987"/>
    <w:rsid w:val="000F79EA"/>
    <w:rsid w:val="00103D3F"/>
    <w:rsid w:val="00114036"/>
    <w:rsid w:val="001174AF"/>
    <w:rsid w:val="00117CFB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4315"/>
    <w:rsid w:val="001A6641"/>
    <w:rsid w:val="001B0811"/>
    <w:rsid w:val="001B3447"/>
    <w:rsid w:val="001B3B5F"/>
    <w:rsid w:val="001B720C"/>
    <w:rsid w:val="001C0DEE"/>
    <w:rsid w:val="001C3957"/>
    <w:rsid w:val="001C46E5"/>
    <w:rsid w:val="001E08A4"/>
    <w:rsid w:val="001F2BD8"/>
    <w:rsid w:val="0020735F"/>
    <w:rsid w:val="002146F8"/>
    <w:rsid w:val="00215593"/>
    <w:rsid w:val="00217917"/>
    <w:rsid w:val="00224202"/>
    <w:rsid w:val="002372E8"/>
    <w:rsid w:val="0023768B"/>
    <w:rsid w:val="002376D7"/>
    <w:rsid w:val="0025163F"/>
    <w:rsid w:val="00254330"/>
    <w:rsid w:val="00260F01"/>
    <w:rsid w:val="00275C94"/>
    <w:rsid w:val="00277638"/>
    <w:rsid w:val="0028164F"/>
    <w:rsid w:val="002823BE"/>
    <w:rsid w:val="00297ED0"/>
    <w:rsid w:val="002A11E3"/>
    <w:rsid w:val="002A4EDA"/>
    <w:rsid w:val="002B01E3"/>
    <w:rsid w:val="002B2419"/>
    <w:rsid w:val="002B3FC8"/>
    <w:rsid w:val="002B5C8B"/>
    <w:rsid w:val="002D18A5"/>
    <w:rsid w:val="002E24C3"/>
    <w:rsid w:val="002F10E7"/>
    <w:rsid w:val="002F69E4"/>
    <w:rsid w:val="00300A98"/>
    <w:rsid w:val="0030724A"/>
    <w:rsid w:val="00307AD7"/>
    <w:rsid w:val="00316CE4"/>
    <w:rsid w:val="00321EA9"/>
    <w:rsid w:val="00323C3F"/>
    <w:rsid w:val="003253DC"/>
    <w:rsid w:val="003279A4"/>
    <w:rsid w:val="00337114"/>
    <w:rsid w:val="00343A6D"/>
    <w:rsid w:val="0035004C"/>
    <w:rsid w:val="003571C8"/>
    <w:rsid w:val="00364676"/>
    <w:rsid w:val="00370FAE"/>
    <w:rsid w:val="00383057"/>
    <w:rsid w:val="0039703C"/>
    <w:rsid w:val="003974BB"/>
    <w:rsid w:val="003A091E"/>
    <w:rsid w:val="003E5D64"/>
    <w:rsid w:val="003E6674"/>
    <w:rsid w:val="00403149"/>
    <w:rsid w:val="004037EF"/>
    <w:rsid w:val="00405BAD"/>
    <w:rsid w:val="004068BC"/>
    <w:rsid w:val="004101E2"/>
    <w:rsid w:val="004113D8"/>
    <w:rsid w:val="00415DB8"/>
    <w:rsid w:val="00416463"/>
    <w:rsid w:val="00423827"/>
    <w:rsid w:val="00431E9C"/>
    <w:rsid w:val="00437B8B"/>
    <w:rsid w:val="00454975"/>
    <w:rsid w:val="00465113"/>
    <w:rsid w:val="00467F3F"/>
    <w:rsid w:val="004727C2"/>
    <w:rsid w:val="00476144"/>
    <w:rsid w:val="004915EA"/>
    <w:rsid w:val="004A4493"/>
    <w:rsid w:val="004A5F4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177F"/>
    <w:rsid w:val="004E2794"/>
    <w:rsid w:val="004E77A5"/>
    <w:rsid w:val="004F1057"/>
    <w:rsid w:val="004F199F"/>
    <w:rsid w:val="005029DB"/>
    <w:rsid w:val="005106C0"/>
    <w:rsid w:val="00523D7A"/>
    <w:rsid w:val="005247B7"/>
    <w:rsid w:val="005324B1"/>
    <w:rsid w:val="005372FA"/>
    <w:rsid w:val="00556337"/>
    <w:rsid w:val="005611C3"/>
    <w:rsid w:val="00562422"/>
    <w:rsid w:val="00563C32"/>
    <w:rsid w:val="00565B06"/>
    <w:rsid w:val="00574328"/>
    <w:rsid w:val="00575C01"/>
    <w:rsid w:val="005763D8"/>
    <w:rsid w:val="00581515"/>
    <w:rsid w:val="00582623"/>
    <w:rsid w:val="005826C2"/>
    <w:rsid w:val="00582ABE"/>
    <w:rsid w:val="0059085F"/>
    <w:rsid w:val="0059577A"/>
    <w:rsid w:val="005A459B"/>
    <w:rsid w:val="005A74EC"/>
    <w:rsid w:val="005B3D67"/>
    <w:rsid w:val="005B437C"/>
    <w:rsid w:val="005D0108"/>
    <w:rsid w:val="005D5A0C"/>
    <w:rsid w:val="005E088C"/>
    <w:rsid w:val="005E6E43"/>
    <w:rsid w:val="005F4455"/>
    <w:rsid w:val="006104FF"/>
    <w:rsid w:val="00614B7C"/>
    <w:rsid w:val="0062239B"/>
    <w:rsid w:val="00625B8A"/>
    <w:rsid w:val="00630557"/>
    <w:rsid w:val="006400CC"/>
    <w:rsid w:val="00644D4E"/>
    <w:rsid w:val="00646D01"/>
    <w:rsid w:val="00663536"/>
    <w:rsid w:val="006648D4"/>
    <w:rsid w:val="00673F18"/>
    <w:rsid w:val="00676CEB"/>
    <w:rsid w:val="00683A86"/>
    <w:rsid w:val="00684661"/>
    <w:rsid w:val="0069241D"/>
    <w:rsid w:val="0069300B"/>
    <w:rsid w:val="006A23A7"/>
    <w:rsid w:val="006A39A8"/>
    <w:rsid w:val="006A4C72"/>
    <w:rsid w:val="006C704E"/>
    <w:rsid w:val="006D65F8"/>
    <w:rsid w:val="006D7A6D"/>
    <w:rsid w:val="006F4D23"/>
    <w:rsid w:val="007175B9"/>
    <w:rsid w:val="007215A9"/>
    <w:rsid w:val="007253E8"/>
    <w:rsid w:val="00726C3C"/>
    <w:rsid w:val="00735140"/>
    <w:rsid w:val="0073645E"/>
    <w:rsid w:val="007366E5"/>
    <w:rsid w:val="00737544"/>
    <w:rsid w:val="00745196"/>
    <w:rsid w:val="00755346"/>
    <w:rsid w:val="00766DFA"/>
    <w:rsid w:val="007709CF"/>
    <w:rsid w:val="00776E3A"/>
    <w:rsid w:val="00777C56"/>
    <w:rsid w:val="007850D1"/>
    <w:rsid w:val="007857C8"/>
    <w:rsid w:val="00785FEB"/>
    <w:rsid w:val="00785FF6"/>
    <w:rsid w:val="00790E98"/>
    <w:rsid w:val="007946FB"/>
    <w:rsid w:val="007A0773"/>
    <w:rsid w:val="007A0F44"/>
    <w:rsid w:val="007A729F"/>
    <w:rsid w:val="007B1621"/>
    <w:rsid w:val="007B3F4F"/>
    <w:rsid w:val="007C0E0E"/>
    <w:rsid w:val="007C153D"/>
    <w:rsid w:val="007C333C"/>
    <w:rsid w:val="007C34A8"/>
    <w:rsid w:val="007D2F56"/>
    <w:rsid w:val="007E7052"/>
    <w:rsid w:val="007F71A4"/>
    <w:rsid w:val="008030EE"/>
    <w:rsid w:val="00812148"/>
    <w:rsid w:val="00814B43"/>
    <w:rsid w:val="00814FA5"/>
    <w:rsid w:val="0083016A"/>
    <w:rsid w:val="0083573C"/>
    <w:rsid w:val="00846AAE"/>
    <w:rsid w:val="00867081"/>
    <w:rsid w:val="00871C3A"/>
    <w:rsid w:val="008750E5"/>
    <w:rsid w:val="00876CA0"/>
    <w:rsid w:val="00892E1D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46A48"/>
    <w:rsid w:val="00952C89"/>
    <w:rsid w:val="009540F4"/>
    <w:rsid w:val="00956B75"/>
    <w:rsid w:val="00967200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5611"/>
    <w:rsid w:val="00A42CE4"/>
    <w:rsid w:val="00A56B81"/>
    <w:rsid w:val="00A6314E"/>
    <w:rsid w:val="00A77B4D"/>
    <w:rsid w:val="00A8052D"/>
    <w:rsid w:val="00A9077F"/>
    <w:rsid w:val="00A942EE"/>
    <w:rsid w:val="00AA04BD"/>
    <w:rsid w:val="00AA276C"/>
    <w:rsid w:val="00AB673E"/>
    <w:rsid w:val="00AC7C34"/>
    <w:rsid w:val="00AD121E"/>
    <w:rsid w:val="00AD1C74"/>
    <w:rsid w:val="00AD518A"/>
    <w:rsid w:val="00AD6216"/>
    <w:rsid w:val="00AE2F61"/>
    <w:rsid w:val="00AE313B"/>
    <w:rsid w:val="00AE7650"/>
    <w:rsid w:val="00B0740A"/>
    <w:rsid w:val="00B112B1"/>
    <w:rsid w:val="00B1221A"/>
    <w:rsid w:val="00B204FE"/>
    <w:rsid w:val="00B25746"/>
    <w:rsid w:val="00B31B82"/>
    <w:rsid w:val="00B47E1E"/>
    <w:rsid w:val="00B54661"/>
    <w:rsid w:val="00B55487"/>
    <w:rsid w:val="00B763B5"/>
    <w:rsid w:val="00B85817"/>
    <w:rsid w:val="00B90654"/>
    <w:rsid w:val="00B91175"/>
    <w:rsid w:val="00BA48BE"/>
    <w:rsid w:val="00BA71B3"/>
    <w:rsid w:val="00BB34BE"/>
    <w:rsid w:val="00BC0E1A"/>
    <w:rsid w:val="00BC1472"/>
    <w:rsid w:val="00BD2DD6"/>
    <w:rsid w:val="00BD55EE"/>
    <w:rsid w:val="00C0155C"/>
    <w:rsid w:val="00C177B5"/>
    <w:rsid w:val="00C20A22"/>
    <w:rsid w:val="00C3233C"/>
    <w:rsid w:val="00C3763A"/>
    <w:rsid w:val="00C45FB2"/>
    <w:rsid w:val="00C508E6"/>
    <w:rsid w:val="00C60281"/>
    <w:rsid w:val="00C779DA"/>
    <w:rsid w:val="00C814F7"/>
    <w:rsid w:val="00C81C04"/>
    <w:rsid w:val="00C91B4B"/>
    <w:rsid w:val="00C93DE1"/>
    <w:rsid w:val="00C954C1"/>
    <w:rsid w:val="00CA1ED0"/>
    <w:rsid w:val="00CA2E0A"/>
    <w:rsid w:val="00CB3192"/>
    <w:rsid w:val="00CB4AA0"/>
    <w:rsid w:val="00CC1E5C"/>
    <w:rsid w:val="00CD1043"/>
    <w:rsid w:val="00CE2C76"/>
    <w:rsid w:val="00CF0E1C"/>
    <w:rsid w:val="00CF504E"/>
    <w:rsid w:val="00D02F04"/>
    <w:rsid w:val="00D046EF"/>
    <w:rsid w:val="00D22E33"/>
    <w:rsid w:val="00D330DC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87C92"/>
    <w:rsid w:val="00DB0B61"/>
    <w:rsid w:val="00DC30B6"/>
    <w:rsid w:val="00DC5EB8"/>
    <w:rsid w:val="00DD2D34"/>
    <w:rsid w:val="00DD467E"/>
    <w:rsid w:val="00DE1275"/>
    <w:rsid w:val="00DE136D"/>
    <w:rsid w:val="00DE4136"/>
    <w:rsid w:val="00DE4550"/>
    <w:rsid w:val="00DE4D5B"/>
    <w:rsid w:val="00DE6534"/>
    <w:rsid w:val="00DF0F24"/>
    <w:rsid w:val="00DF7CF5"/>
    <w:rsid w:val="00DF7F4F"/>
    <w:rsid w:val="00E03864"/>
    <w:rsid w:val="00E066EE"/>
    <w:rsid w:val="00E07D28"/>
    <w:rsid w:val="00E30CB9"/>
    <w:rsid w:val="00E379DC"/>
    <w:rsid w:val="00E46808"/>
    <w:rsid w:val="00E47945"/>
    <w:rsid w:val="00E5521B"/>
    <w:rsid w:val="00E61D86"/>
    <w:rsid w:val="00E61FB1"/>
    <w:rsid w:val="00E63862"/>
    <w:rsid w:val="00E665C1"/>
    <w:rsid w:val="00E72DA3"/>
    <w:rsid w:val="00E87907"/>
    <w:rsid w:val="00E97BD9"/>
    <w:rsid w:val="00EA3A8F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6404F"/>
    <w:rsid w:val="00F904FC"/>
    <w:rsid w:val="00F935BF"/>
    <w:rsid w:val="00F94EB5"/>
    <w:rsid w:val="00FA0A3E"/>
    <w:rsid w:val="00FA4359"/>
    <w:rsid w:val="00FA4C84"/>
    <w:rsid w:val="00FB0F18"/>
    <w:rsid w:val="00FE18B2"/>
    <w:rsid w:val="00FE7443"/>
    <w:rsid w:val="00F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91C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1E3"/>
    <w:rPr>
      <w:rFonts w:ascii="Times New Roman" w:hAnsi="Times New Roman"/>
      <w:color w:val="000000" w:themeColor="text1"/>
    </w:rPr>
  </w:style>
  <w:style w:type="paragraph" w:styleId="Balk1">
    <w:name w:val="heading 1"/>
    <w:basedOn w:val="Normal"/>
    <w:link w:val="Balk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Balk2">
    <w:name w:val="heading 2"/>
    <w:basedOn w:val="Normal"/>
    <w:link w:val="Balk2Char"/>
    <w:uiPriority w:val="9"/>
    <w:unhideWhenUsed/>
    <w:qFormat/>
    <w:rsid w:val="00E87907"/>
    <w:pPr>
      <w:keepNext/>
      <w:keepLines/>
      <w:spacing w:after="0"/>
      <w:outlineLvl w:val="1"/>
    </w:pPr>
    <w:rPr>
      <w:rFonts w:eastAsiaTheme="majorEastAsia" w:cstheme="majorBidi"/>
      <w:b/>
      <w:smallCaps/>
      <w:color w:val="77448B" w:themeColor="accent1"/>
      <w:sz w:val="26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rsid w:val="00B31B82"/>
    <w:pPr>
      <w:keepNext/>
      <w:keepLines/>
      <w:spacing w:after="0"/>
      <w:outlineLvl w:val="2"/>
    </w:pPr>
    <w:rPr>
      <w:rFonts w:eastAsiaTheme="majorEastAsia" w:cstheme="majorBidi"/>
      <w:caps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MakroMetni">
    <w:name w:val="macro"/>
    <w:link w:val="MakroMetni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YerTutucuMetni">
    <w:name w:val="Placeholder Text"/>
    <w:basedOn w:val="VarsaylanParagrafYazTipi"/>
    <w:uiPriority w:val="99"/>
    <w:semiHidden/>
    <w:rsid w:val="008978E8"/>
    <w:rPr>
      <w:color w:val="808080"/>
    </w:rPr>
  </w:style>
  <w:style w:type="paragraph" w:styleId="KonuBal">
    <w:name w:val="Title"/>
    <w:basedOn w:val="Normal"/>
    <w:link w:val="KonuBalChar"/>
    <w:uiPriority w:val="1"/>
    <w:qFormat/>
    <w:rsid w:val="00C954C1"/>
    <w:pPr>
      <w:pBdr>
        <w:bottom w:val="single" w:sz="4" w:space="1" w:color="auto"/>
      </w:pBdr>
      <w:spacing w:after="0"/>
      <w:contextualSpacing/>
    </w:pPr>
    <w:rPr>
      <w:rFonts w:eastAsiaTheme="majorEastAsia" w:cstheme="majorBidi"/>
      <w:b/>
      <w:smallCaps/>
      <w:color w:val="111111" w:themeColor="text2"/>
      <w:kern w:val="28"/>
      <w:sz w:val="28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"/>
    <w:rsid w:val="00C954C1"/>
    <w:rPr>
      <w:rFonts w:ascii="Times New Roman" w:eastAsiaTheme="majorEastAsia" w:hAnsi="Times New Roman" w:cstheme="majorBidi"/>
      <w:b/>
      <w:smallCaps/>
      <w:color w:val="111111" w:themeColor="text2"/>
      <w:kern w:val="28"/>
      <w:sz w:val="28"/>
      <w:szCs w:val="56"/>
    </w:rPr>
  </w:style>
  <w:style w:type="table" w:styleId="TabloKlavuzu">
    <w:name w:val="Table Grid"/>
    <w:basedOn w:val="NormalTablo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1515"/>
    <w:rPr>
      <w:rFonts w:ascii="Segoe UI" w:hAnsi="Segoe UI" w:cs="Segoe UI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stBilgiChar">
    <w:name w:val="Üst Bilgi Char"/>
    <w:basedOn w:val="VarsaylanParagrafYazTipi"/>
    <w:link w:val="stBilgi"/>
    <w:uiPriority w:val="99"/>
    <w:rsid w:val="005B437C"/>
  </w:style>
  <w:style w:type="paragraph" w:styleId="AltBilgi">
    <w:name w:val="footer"/>
    <w:basedOn w:val="Normal"/>
    <w:link w:val="AltBilgiChar"/>
    <w:uiPriority w:val="99"/>
    <w:unhideWhenUsed/>
    <w:rsid w:val="00297ED0"/>
    <w:pPr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297ED0"/>
  </w:style>
  <w:style w:type="character" w:customStyle="1" w:styleId="Balk2Char">
    <w:name w:val="Başlık 2 Char"/>
    <w:basedOn w:val="VarsaylanParagrafYazTipi"/>
    <w:link w:val="Balk2"/>
    <w:uiPriority w:val="9"/>
    <w:rsid w:val="00E87907"/>
    <w:rPr>
      <w:rFonts w:ascii="Times New Roman" w:eastAsiaTheme="majorEastAsia" w:hAnsi="Times New Roman" w:cstheme="majorBidi"/>
      <w:b/>
      <w:smallCaps/>
      <w:color w:val="77448B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31B82"/>
    <w:rPr>
      <w:rFonts w:ascii="Times New Roman" w:eastAsiaTheme="majorEastAsia" w:hAnsi="Times New Roman" w:cstheme="majorBidi"/>
      <w:caps/>
      <w:color w:val="000000" w:themeColor="text1"/>
      <w:sz w:val="24"/>
      <w:szCs w:val="24"/>
    </w:rPr>
  </w:style>
  <w:style w:type="paragraph" w:styleId="ListeNumara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oKlavuzuAk">
    <w:name w:val="Grid Table Light"/>
    <w:basedOn w:val="NormalTablo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Maddemi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Vurgu">
    <w:name w:val="Emphasis"/>
    <w:basedOn w:val="VarsaylanParagrafYazTipi"/>
    <w:uiPriority w:val="11"/>
    <w:qFormat/>
    <w:rsid w:val="00FA0A3E"/>
    <w:rPr>
      <w:rFonts w:ascii="Times New Roman" w:hAnsi="Times New Roman"/>
      <w:b w:val="0"/>
      <w:iCs/>
      <w:color w:val="4C4C4C" w:themeColor="text2" w:themeTint="BF"/>
      <w:sz w:val="24"/>
    </w:rPr>
  </w:style>
  <w:style w:type="paragraph" w:styleId="Altyaz">
    <w:name w:val="Subtitle"/>
    <w:basedOn w:val="Normal"/>
    <w:link w:val="Altyaz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ltyazChar">
    <w:name w:val="Altyazı Char"/>
    <w:basedOn w:val="VarsaylanParagrafYazTipi"/>
    <w:link w:val="Altyaz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KitapBal">
    <w:name w:val="Book Title"/>
    <w:basedOn w:val="VarsaylanParagrafYazTipi"/>
    <w:uiPriority w:val="33"/>
    <w:semiHidden/>
    <w:unhideWhenUsed/>
    <w:rsid w:val="00581515"/>
    <w:rPr>
      <w:b/>
      <w:bCs/>
      <w:i/>
      <w:iCs/>
      <w:spacing w:val="0"/>
    </w:rPr>
  </w:style>
  <w:style w:type="character" w:styleId="GlBavuru">
    <w:name w:val="Intense Reference"/>
    <w:basedOn w:val="VarsaylanParagrafYazTipi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581515"/>
    <w:rPr>
      <w:i/>
      <w:iCs/>
      <w:color w:val="77448B" w:themeColor="accent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581515"/>
    <w:rPr>
      <w:i/>
      <w:iCs/>
      <w:color w:val="404040" w:themeColor="text1" w:themeTint="BF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Balk8Char">
    <w:name w:val="Başlık 8 Char"/>
    <w:basedOn w:val="VarsaylanParagrafYazTipi"/>
    <w:link w:val="Balk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581515"/>
    <w:rPr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581515"/>
    <w:rPr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581515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581515"/>
    <w:rPr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581515"/>
    <w:rPr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581515"/>
    <w:rPr>
      <w:rFonts w:ascii="Segoe UI" w:hAnsi="Segoe UI" w:cs="Segoe UI"/>
      <w:szCs w:val="16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581515"/>
    <w:rPr>
      <w:szCs w:val="20"/>
    </w:rPr>
  </w:style>
  <w:style w:type="paragraph" w:styleId="ZarfD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581515"/>
    <w:rPr>
      <w:szCs w:val="20"/>
    </w:rPr>
  </w:style>
  <w:style w:type="character" w:styleId="HTMLKlavye">
    <w:name w:val="HTML Keyboard"/>
    <w:basedOn w:val="VarsaylanParagrafYazTipi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81515"/>
    <w:rPr>
      <w:rFonts w:ascii="Consolas" w:hAnsi="Consolas"/>
      <w:szCs w:val="20"/>
    </w:rPr>
  </w:style>
  <w:style w:type="character" w:styleId="HTMLDaktilo">
    <w:name w:val="HTML Typewriter"/>
    <w:basedOn w:val="VarsaylanParagrafYazTipi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DzMetin">
    <w:name w:val="Plain Text"/>
    <w:basedOn w:val="Normal"/>
    <w:link w:val="DzMetin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581515"/>
    <w:rPr>
      <w:rFonts w:ascii="Consolas" w:hAnsi="Consolas"/>
      <w:szCs w:val="21"/>
    </w:rPr>
  </w:style>
  <w:style w:type="table" w:styleId="DzTablo2">
    <w:name w:val="Plain Table 2"/>
    <w:basedOn w:val="NormalTablo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B720C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B720C"/>
    <w:rPr>
      <w:b/>
      <w:bCs/>
      <w:szCs w:val="20"/>
    </w:rPr>
  </w:style>
  <w:style w:type="paragraph" w:styleId="ListeParagraf">
    <w:name w:val="List Paragraph"/>
    <w:basedOn w:val="Normal"/>
    <w:uiPriority w:val="34"/>
    <w:unhideWhenUsed/>
    <w:rsid w:val="000F398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FA0A3E"/>
    <w:pPr>
      <w:spacing w:after="0"/>
    </w:pPr>
    <w:rPr>
      <w:caps/>
      <w:sz w:val="24"/>
    </w:rPr>
  </w:style>
  <w:style w:type="character" w:customStyle="1" w:styleId="Style1Char">
    <w:name w:val="Style1 Char"/>
    <w:basedOn w:val="VarsaylanParagrafYazTipi"/>
    <w:link w:val="Style1"/>
    <w:rsid w:val="00FA0A3E"/>
    <w:rPr>
      <w:rFonts w:ascii="Times New Roman" w:hAnsi="Times New Roman"/>
      <w:cap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uksen\AppData\Local\Temp\Rar$DIa0.842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3F4B847E6A468FB4C388E622764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CA657-0FC5-48FD-814B-41E7556E65E1}"/>
      </w:docPartPr>
      <w:docPartBody>
        <w:p w:rsidR="00E5097C" w:rsidRDefault="001D7489" w:rsidP="001D7489">
          <w:pPr>
            <w:pStyle w:val="A03F4B847E6A468FB4C388E622764FA4"/>
          </w:pPr>
          <w:r w:rsidRPr="009D0878">
            <w:t>Address</w:t>
          </w:r>
        </w:p>
      </w:docPartBody>
    </w:docPart>
    <w:docPart>
      <w:docPartPr>
        <w:name w:val="B9721410B0B745A29B2C9508FC146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A3719-CAE9-4C9E-9573-523771C69869}"/>
      </w:docPartPr>
      <w:docPartBody>
        <w:p w:rsidR="00E5097C" w:rsidRDefault="001D7489" w:rsidP="001D7489">
          <w:pPr>
            <w:pStyle w:val="B9721410B0B745A29B2C9508FC146321"/>
          </w:pPr>
          <w:r w:rsidRPr="009D0878">
            <w:t>Phone</w:t>
          </w:r>
        </w:p>
      </w:docPartBody>
    </w:docPart>
    <w:docPart>
      <w:docPartPr>
        <w:name w:val="56CE49CB08A44652BA6CA64A14808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A72F6-DF10-4790-96C7-2BD321C4CFD8}"/>
      </w:docPartPr>
      <w:docPartBody>
        <w:p w:rsidR="00E5097C" w:rsidRDefault="001D7489" w:rsidP="001D7489">
          <w:pPr>
            <w:pStyle w:val="56CE49CB08A44652BA6CA64A14808A8B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63"/>
    <w:rsid w:val="000801F7"/>
    <w:rsid w:val="0016453D"/>
    <w:rsid w:val="001D7489"/>
    <w:rsid w:val="001F673B"/>
    <w:rsid w:val="002A0934"/>
    <w:rsid w:val="002A448A"/>
    <w:rsid w:val="004B0063"/>
    <w:rsid w:val="00593161"/>
    <w:rsid w:val="0070702A"/>
    <w:rsid w:val="00846493"/>
    <w:rsid w:val="008D23BA"/>
    <w:rsid w:val="009C79B4"/>
    <w:rsid w:val="009D381F"/>
    <w:rsid w:val="00A169FD"/>
    <w:rsid w:val="00A51FDF"/>
    <w:rsid w:val="00A864E9"/>
    <w:rsid w:val="00AB69EB"/>
    <w:rsid w:val="00AD42E6"/>
    <w:rsid w:val="00AF178E"/>
    <w:rsid w:val="00B618F4"/>
    <w:rsid w:val="00BA0690"/>
    <w:rsid w:val="00CC7EDC"/>
    <w:rsid w:val="00D375B6"/>
    <w:rsid w:val="00E5097C"/>
    <w:rsid w:val="00E70144"/>
    <w:rsid w:val="00E924FA"/>
    <w:rsid w:val="00EA2FFC"/>
    <w:rsid w:val="00EC40FC"/>
    <w:rsid w:val="00ED64FF"/>
    <w:rsid w:val="00E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11"/>
    <w:qFormat/>
    <w:rsid w:val="004B0063"/>
    <w:rPr>
      <w:b w:val="0"/>
      <w:iCs/>
      <w:color w:val="657C9C" w:themeColor="text2" w:themeTint="BF"/>
      <w:sz w:val="26"/>
    </w:rPr>
  </w:style>
  <w:style w:type="paragraph" w:customStyle="1" w:styleId="A03F4B847E6A468FB4C388E622764FA4">
    <w:name w:val="A03F4B847E6A468FB4C388E622764FA4"/>
    <w:rsid w:val="001D7489"/>
    <w:rPr>
      <w:kern w:val="2"/>
      <w14:ligatures w14:val="standardContextual"/>
    </w:rPr>
  </w:style>
  <w:style w:type="paragraph" w:customStyle="1" w:styleId="B9721410B0B745A29B2C9508FC146321">
    <w:name w:val="B9721410B0B745A29B2C9508FC146321"/>
    <w:rsid w:val="001D7489"/>
    <w:rPr>
      <w:kern w:val="2"/>
      <w14:ligatures w14:val="standardContextual"/>
    </w:rPr>
  </w:style>
  <w:style w:type="paragraph" w:customStyle="1" w:styleId="56CE49CB08A44652BA6CA64A14808A8B">
    <w:name w:val="56CE49CB08A44652BA6CA64A14808A8B"/>
    <w:rsid w:val="001D7489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2C1ED1D-9A75-41FE-9733-E0F6C930BEFB}">
  <we:reference id="4b785c87-866c-4bad-85d8-5d1ae467ac9a" version="3.5.1.0" store="EXCatalog" storeType="EXCatalog"/>
  <we:alternateReferences>
    <we:reference id="WA104381909" version="3.5.1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2C9DF62-8915-4E62-9A51-EE15C2D92106}">
  <we:reference id="08d52fc2-f2a5-4d92-9848-91092926d601" version="4.2.0.0" store="EXCatalog" storeType="EXCatalog"/>
  <we:alternateReferences>
    <we:reference id="WA104381714" version="4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Ankara/TURKEY</CompanyAddress>
  <CompanyPhone>+90 546 973 0619</CompanyPhone>
  <CompanyFax/>
  <CompanyEmail>ufuk_sen@outlook.com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779AFD4-4E78-43F6-83E2-F99ABE006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2023-05-23T20:14:00Z</dcterms:created>
  <dcterms:modified xsi:type="dcterms:W3CDTF">2023-05-24T12:52:00Z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